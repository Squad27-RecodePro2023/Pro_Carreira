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29" w:rsidRPr="00766E29" w:rsidRDefault="00766E29" w:rsidP="00766E29">
      <w:pPr>
        <w:shd w:val="clear" w:color="auto" w:fill="FFFFFF"/>
        <w:spacing w:before="100" w:beforeAutospacing="1" w:after="204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766E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Pro Carreira</w:t>
      </w:r>
    </w:p>
    <w:p w:rsidR="00766E29" w:rsidRPr="00766E29" w:rsidRDefault="00766E29" w:rsidP="00766E29">
      <w:pPr>
        <w:shd w:val="clear" w:color="auto" w:fill="FFFFFF"/>
        <w:spacing w:before="306" w:after="204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Escopo do projeto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proofErr w:type="spell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Squad</w:t>
      </w:r>
      <w:proofErr w:type="spell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 n°: 27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  <w:t>Líder: Adrian Roger Corrêa dos Santos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</w:r>
      <w:proofErr w:type="spell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Vice-líder</w:t>
      </w:r>
      <w:proofErr w:type="spell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: Alessandro de Farias Silva</w:t>
      </w:r>
    </w:p>
    <w:p w:rsidR="00766E29" w:rsidRPr="00766E29" w:rsidRDefault="00766E29" w:rsidP="00766E29">
      <w:pPr>
        <w:shd w:val="clear" w:color="auto" w:fill="FFFFFF"/>
        <w:spacing w:before="306" w:after="204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766E2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Integrantes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Adrian Roger Corrêa dos Santos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  <w:t>Adriana dos Reis Costa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</w:r>
      <w:proofErr w:type="spell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Ágatha</w:t>
      </w:r>
      <w:proofErr w:type="spell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 Wendy da Silva Barbosa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  <w:t>Alessandro de Farias Silva</w:t>
      </w:r>
    </w:p>
    <w:p w:rsidR="00766E29" w:rsidRPr="00766E29" w:rsidRDefault="00766E29" w:rsidP="00766E29">
      <w:pPr>
        <w:shd w:val="clear" w:color="auto" w:fill="FFFFFF"/>
        <w:spacing w:before="306" w:after="204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1 - Qual foi o desafio escolhido?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DESAFIO 3 - Democratização do acesso à formação profissionalizante para o mercado de trabalho.</w:t>
      </w:r>
    </w:p>
    <w:p w:rsidR="00766E29" w:rsidRPr="00766E29" w:rsidRDefault="00766E29" w:rsidP="00766E29">
      <w:pPr>
        <w:shd w:val="clear" w:color="auto" w:fill="FFFFFF"/>
        <w:spacing w:before="306" w:after="204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2 - Considerando o desafio escolhido, qual o problema a ser resolvido e que será contemplado com o projeto final?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Com este projeto, pretendemos alcançar pessoas que se encontram fora do mercado de trabalho ou em busca de transição de área. Nosso objetivo é desenvolver uma plataforma de ensino profissionalizante, capaz de manter seus próprios cursos e oferecer um ambiente para cursos que empresas desejem desenvolver para a preparação de novos colaboradores através de uma parceria conosco.</w:t>
      </w:r>
    </w:p>
    <w:p w:rsidR="00766E29" w:rsidRPr="00766E29" w:rsidRDefault="00766E29" w:rsidP="00766E29">
      <w:pPr>
        <w:shd w:val="clear" w:color="auto" w:fill="FFFFFF"/>
        <w:spacing w:before="306" w:after="204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3 - Qual o público-alvo? A solução poderá ser aplicada a todos, sem restrição de idade ou grau de escolaridade, por exemplo?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Nosso objetivo são pessoas a partir dos 14 anos, sendo que nesta faixa etária até os 24 anos, o foco está na formação para atividade como jovens aprendizes. Para pessoas com idades iguais ou superiores </w:t>
      </w:r>
      <w:proofErr w:type="gram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a</w:t>
      </w:r>
      <w:proofErr w:type="gram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 18 anos, a plataforma também estará oferecendo cursos profissionalizantes com maior peso(carga horária), com o objetivo de inserir os alunos no mercado como profissionais aptos.</w:t>
      </w:r>
    </w:p>
    <w:p w:rsidR="00766E29" w:rsidRPr="00766E29" w:rsidRDefault="00766E29" w:rsidP="00766E29">
      <w:pPr>
        <w:shd w:val="clear" w:color="auto" w:fill="FFFFFF"/>
        <w:spacing w:before="306" w:after="204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4 - O problema foi escolhido com base em quais dados oficiais? Como vocês identificaram que esse realmente é um problema para o público-alvo? Indique as referências usadas, justificando a sua escolha.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lastRenderedPageBreak/>
        <w:t>Segundo os dados do *IBGE, colhidos no 1º trimestre de 2023, o Brasil possui 9,4 milhões de desempregados, com taxa mais alta dentro das regiões, lidera o Nordeste com 12,2%. As principais causas do desemprego estão relacionadas a aspectos sociais, políticos e econômicos como: falta de qualificação profissional e redução do posto de trabalho (com a pandemia isso pode ter se agravado).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r w:rsidRPr="00766E29">
        <w:rPr>
          <w:rFonts w:ascii="Segoe UI" w:eastAsia="Times New Roman" w:hAnsi="Segoe UI" w:cs="Segoe UI"/>
          <w:i/>
          <w:iCs/>
          <w:color w:val="1F2328"/>
          <w:sz w:val="20"/>
          <w:lang w:eastAsia="pt-BR"/>
        </w:rPr>
        <w:t>Dados colhidos no site do IBGE</w:t>
      </w:r>
    </w:p>
    <w:p w:rsidR="00766E29" w:rsidRPr="00766E29" w:rsidRDefault="00766E29" w:rsidP="00766E29">
      <w:pPr>
        <w:shd w:val="clear" w:color="auto" w:fill="FFFFFF"/>
        <w:spacing w:before="306" w:after="204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5 - Como </w:t>
      </w:r>
      <w:proofErr w:type="gramStart"/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esse problema afeta</w:t>
      </w:r>
      <w:proofErr w:type="gramEnd"/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o público-alvo?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A falta de qualificação profissional impacta diretamente na conquista de oportunidades de emprego, bem como o alcance de melhores remunerações.</w:t>
      </w:r>
    </w:p>
    <w:p w:rsidR="00766E29" w:rsidRPr="00766E29" w:rsidRDefault="00766E29" w:rsidP="00766E29">
      <w:pPr>
        <w:shd w:val="clear" w:color="auto" w:fill="FFFFFF"/>
        <w:spacing w:before="306" w:after="204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6 - Qual o cronograma das atividades?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O projeto foi dividido em quatro fases iniciais: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  <w:t>Etapa 1 - Ideação e preparação.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  <w:t>Etapa 2 - Estruturação.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  <w:t>Etapa 3 - Desenvolvimento.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  <w:t>Etapa 4 - Apresentação.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  <w:t xml:space="preserve">Subdivididas em atividades dispostas na plataforma de gerenciamento </w:t>
      </w:r>
      <w:proofErr w:type="spell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Trello</w:t>
      </w:r>
      <w:proofErr w:type="spell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 abordadas pela metodologia </w:t>
      </w:r>
      <w:proofErr w:type="spell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kanban</w:t>
      </w:r>
      <w:proofErr w:type="spell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 de atividades.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Para a abordagem e execução dos objetivos da equipe, ficou estabelecido um cronograma de reuniões com a finalidade de esclarecimentos, distribuição de tarefas, validações e definições de pronto para cada item abordado. Essas reuniões ficaram definidas conforme descrito abaixo.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proofErr w:type="spell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Segunda-feira</w:t>
      </w:r>
      <w:proofErr w:type="spell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 – 19h00min.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</w:r>
      <w:proofErr w:type="spell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Terça-feira</w:t>
      </w:r>
      <w:proofErr w:type="spell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 – 14h00min.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</w:r>
      <w:proofErr w:type="spell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Quarta-feira</w:t>
      </w:r>
      <w:proofErr w:type="spell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 – 08h00min (opcional).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</w:r>
      <w:proofErr w:type="spell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Quinta-feira</w:t>
      </w:r>
      <w:proofErr w:type="spell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 – 14h00min.</w:t>
      </w: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br/>
        <w:t>Sábado – 18h00min.</w:t>
      </w:r>
    </w:p>
    <w:p w:rsidR="00766E29" w:rsidRPr="00766E29" w:rsidRDefault="00766E29" w:rsidP="00766E29">
      <w:pPr>
        <w:shd w:val="clear" w:color="auto" w:fill="FFFFFF"/>
        <w:spacing w:before="306" w:after="204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7 - Como será feita a distribuição das atividades entre os integrantes do </w:t>
      </w:r>
      <w:proofErr w:type="spellStart"/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squad</w:t>
      </w:r>
      <w:proofErr w:type="spellEnd"/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 para essa primeira entrega?</w:t>
      </w:r>
    </w:p>
    <w:p w:rsidR="00766E29" w:rsidRPr="00766E29" w:rsidRDefault="00766E29" w:rsidP="00766E29">
      <w:pPr>
        <w:shd w:val="clear" w:color="auto" w:fill="FFFFFF"/>
        <w:spacing w:after="204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As atividades do </w:t>
      </w:r>
      <w:proofErr w:type="spell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Squad</w:t>
      </w:r>
      <w:proofErr w:type="spell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 xml:space="preserve"> serão distribuídas em forma de itens, onde cada membro estará realizando as tarefas disponíveis em ordem de prioridade.</w:t>
      </w:r>
    </w:p>
    <w:p w:rsidR="00766E29" w:rsidRPr="00766E29" w:rsidRDefault="00766E29" w:rsidP="00766E29">
      <w:pPr>
        <w:shd w:val="clear" w:color="auto" w:fill="FFFFFF"/>
        <w:spacing w:before="306" w:after="204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766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8 - Qual a ferramenta de gerenciamento de projeto será usada para o monitoramento das atividades?</w:t>
      </w:r>
    </w:p>
    <w:p w:rsidR="00766E29" w:rsidRPr="00766E29" w:rsidRDefault="00766E29" w:rsidP="00766E2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</w:pPr>
      <w:proofErr w:type="spellStart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Trello</w:t>
      </w:r>
      <w:proofErr w:type="spellEnd"/>
      <w:r w:rsidRPr="00766E29">
        <w:rPr>
          <w:rFonts w:ascii="Segoe UI" w:eastAsia="Times New Roman" w:hAnsi="Segoe UI" w:cs="Segoe UI"/>
          <w:color w:val="1F2328"/>
          <w:sz w:val="20"/>
          <w:szCs w:val="20"/>
          <w:lang w:eastAsia="pt-BR"/>
        </w:rPr>
        <w:t>.</w:t>
      </w:r>
    </w:p>
    <w:p w:rsidR="00A13E04" w:rsidRPr="00766E29" w:rsidRDefault="00A13E04" w:rsidP="00766E29"/>
    <w:sectPr w:rsidR="00A13E04" w:rsidRPr="00766E29" w:rsidSect="00A13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2A80"/>
    <w:multiLevelType w:val="hybridMultilevel"/>
    <w:tmpl w:val="ADD8D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attachedTemplate r:id="rId1"/>
  <w:defaultTabStop w:val="708"/>
  <w:hyphenationZone w:val="425"/>
  <w:characterSpacingControl w:val="doNotCompress"/>
  <w:compat/>
  <w:rsids>
    <w:rsidRoot w:val="00766E29"/>
    <w:rsid w:val="00063B6D"/>
    <w:rsid w:val="000B2D41"/>
    <w:rsid w:val="003F231C"/>
    <w:rsid w:val="0045503C"/>
    <w:rsid w:val="00766E29"/>
    <w:rsid w:val="00A13E04"/>
    <w:rsid w:val="00AA524C"/>
    <w:rsid w:val="00DB0D75"/>
    <w:rsid w:val="00DC0FB9"/>
    <w:rsid w:val="00FF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E04"/>
  </w:style>
  <w:style w:type="paragraph" w:styleId="Ttulo1">
    <w:name w:val="heading 1"/>
    <w:basedOn w:val="Normal"/>
    <w:link w:val="Ttulo1Char"/>
    <w:uiPriority w:val="9"/>
    <w:qFormat/>
    <w:rsid w:val="00766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6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66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24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E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6E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6E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66E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\Documents\estudos\new_pro_carreira\outros_arquivos_importantes\Perguntas%20Squad%2027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Perguntas Squad 27.dotx</Template>
  <TotalTime>1</TotalTime>
  <Pages>1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Roger</dc:creator>
  <cp:lastModifiedBy>Adrian Roger</cp:lastModifiedBy>
  <cp:revision>2</cp:revision>
  <dcterms:created xsi:type="dcterms:W3CDTF">2023-09-01T22:12:00Z</dcterms:created>
  <dcterms:modified xsi:type="dcterms:W3CDTF">2023-09-01T22:13:00Z</dcterms:modified>
</cp:coreProperties>
</file>